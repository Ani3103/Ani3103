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DC9AC0D2A4C546C0BE1EC116F0ABF7E6"/>
        </w:placeholder>
        <w:docPartList>
          <w:docPartGallery w:val="Quick Parts"/>
          <w:docPartCategory w:val=" Resume Name"/>
        </w:docPartList>
      </w:sdtPr>
      <w:sdtEndPr/>
      <w:sdtContent>
        <w:p w14:paraId="115BD6A1" w14:textId="77777777" w:rsidR="00AC22DF" w:rsidRDefault="00E25C98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89870AF243704678A2A0BC79A7694F9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13CE">
                <w:t>Anika Daga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E66ABF391D764248A7220CF890EAD2F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0B458874" w14:textId="77777777" w:rsidR="00AC22DF" w:rsidRDefault="008413CE">
              <w:pPr>
                <w:pStyle w:val="NoSpacing"/>
              </w:pPr>
              <w:r>
                <w:t>Anikadaga.31@gmail.com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9EA082F2F1974D56AF1CE023466CF80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059072D5" w14:textId="77777777" w:rsidR="00AC22DF" w:rsidRDefault="008413CE">
              <w:pPr>
                <w:pStyle w:val="NoSpacing"/>
              </w:pPr>
              <w:r>
                <w:t>S-</w:t>
              </w:r>
              <w:proofErr w:type="gramStart"/>
              <w:r>
                <w:t>2,B</w:t>
              </w:r>
              <w:proofErr w:type="gramEnd"/>
              <w:r>
                <w:t>-64,Ramprastha,Ghaziabad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CB8A6FCB3D19407DA4011B002F5A3CF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1191FAB2" w14:textId="54CFE2C3" w:rsidR="00AC22DF" w:rsidRDefault="00FC2B86">
              <w:pPr>
                <w:pStyle w:val="NoSpacing"/>
              </w:pPr>
              <w:r>
                <w:t>Mobile no.-</w:t>
              </w:r>
              <w:r w:rsidR="008413CE">
                <w:t>8178160750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0653FB8495BA47658955A3393FB0F820"/>
            </w:placeholder>
            <w:text/>
          </w:sdtPr>
          <w:sdtEndPr>
            <w:rPr>
              <w:rStyle w:val="PlaceholderText"/>
            </w:rPr>
          </w:sdtEndPr>
          <w:sdtContent>
            <w:p w14:paraId="284B43AD" w14:textId="45C288A4" w:rsidR="00AC22DF" w:rsidRDefault="00863EBD">
              <w:proofErr w:type="gramStart"/>
              <w:r>
                <w:rPr>
                  <w:rStyle w:val="PlaceholderText"/>
                  <w:color w:val="000000"/>
                </w:rPr>
                <w:t>LinkedIn:</w:t>
              </w:r>
              <w:r w:rsidR="00D50F50">
                <w:rPr>
                  <w:rStyle w:val="PlaceholderText"/>
                  <w:color w:val="000000"/>
                </w:rPr>
                <w:t>anika</w:t>
              </w:r>
              <w:proofErr w:type="gramEnd"/>
              <w:r w:rsidR="00D50F50">
                <w:rPr>
                  <w:rStyle w:val="PlaceholderText"/>
                  <w:color w:val="000000"/>
                </w:rPr>
                <w:t>-daga</w:t>
              </w:r>
              <w:r w:rsidR="00FC2B86">
                <w:rPr>
                  <w:rStyle w:val="PlaceholderText"/>
                  <w:color w:val="000000"/>
                </w:rPr>
                <w:t>-9b9907256</w:t>
              </w:r>
            </w:p>
          </w:sdtContent>
        </w:sdt>
        <w:p w14:paraId="6A70027C" w14:textId="77777777" w:rsidR="00AC22DF" w:rsidRDefault="00E25C98"/>
      </w:sdtContent>
    </w:sdt>
    <w:p w14:paraId="661C498D" w14:textId="77777777" w:rsidR="00AC22DF" w:rsidRDefault="00C87F38">
      <w:pPr>
        <w:pStyle w:val="SectionHeading"/>
      </w:pPr>
      <w:r>
        <w:t>Objectives</w:t>
      </w:r>
    </w:p>
    <w:p w14:paraId="618EFB3B" w14:textId="7CE008BC" w:rsidR="00AB01D1" w:rsidRDefault="00F64662">
      <w:r>
        <w:t>lear</w:t>
      </w:r>
      <w:r w:rsidR="00D6089F">
        <w:t xml:space="preserve">ning </w:t>
      </w:r>
      <w:r w:rsidR="00710640">
        <w:t>about the practical use of different technologies</w:t>
      </w:r>
      <w:r w:rsidR="00AB01D1">
        <w:t xml:space="preserve"> available and gain expertise in those of my interest.</w:t>
      </w:r>
    </w:p>
    <w:p w14:paraId="0B8D4265" w14:textId="77777777" w:rsidR="00BF1F27" w:rsidRDefault="00BF1F27"/>
    <w:p w14:paraId="0C699670" w14:textId="77777777" w:rsidR="008413CE" w:rsidRPr="008413CE" w:rsidRDefault="00C87F38" w:rsidP="008413CE">
      <w:pPr>
        <w:pStyle w:val="SectionHeading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8413CE" w14:paraId="0E15D73F" w14:textId="77777777" w:rsidTr="008413CE">
        <w:tc>
          <w:tcPr>
            <w:tcW w:w="2517" w:type="dxa"/>
          </w:tcPr>
          <w:p w14:paraId="49BCF871" w14:textId="77777777" w:rsidR="008413CE" w:rsidRDefault="008413CE" w:rsidP="008413CE">
            <w:r>
              <w:t>Examination</w:t>
            </w:r>
          </w:p>
        </w:tc>
        <w:tc>
          <w:tcPr>
            <w:tcW w:w="2517" w:type="dxa"/>
          </w:tcPr>
          <w:p w14:paraId="7193D1E7" w14:textId="77777777" w:rsidR="008413CE" w:rsidRDefault="008413CE" w:rsidP="008413CE">
            <w:r>
              <w:t>Institute name</w:t>
            </w:r>
          </w:p>
        </w:tc>
        <w:tc>
          <w:tcPr>
            <w:tcW w:w="2518" w:type="dxa"/>
          </w:tcPr>
          <w:p w14:paraId="4EE8765D" w14:textId="77777777" w:rsidR="008413CE" w:rsidRDefault="008413CE" w:rsidP="008413CE">
            <w:r>
              <w:t>Year</w:t>
            </w:r>
          </w:p>
        </w:tc>
        <w:tc>
          <w:tcPr>
            <w:tcW w:w="2518" w:type="dxa"/>
          </w:tcPr>
          <w:p w14:paraId="4711B9E8" w14:textId="77777777" w:rsidR="008413CE" w:rsidRDefault="008413CE" w:rsidP="008413CE">
            <w:r>
              <w:t xml:space="preserve"> Percentage</w:t>
            </w:r>
          </w:p>
        </w:tc>
      </w:tr>
      <w:tr w:rsidR="008413CE" w14:paraId="5AA58C8F" w14:textId="77777777" w:rsidTr="008413CE">
        <w:tc>
          <w:tcPr>
            <w:tcW w:w="2517" w:type="dxa"/>
          </w:tcPr>
          <w:p w14:paraId="76EF36D1" w14:textId="77777777" w:rsidR="008413CE" w:rsidRDefault="00F31DFB" w:rsidP="008413CE">
            <w:r>
              <w:t>X</w:t>
            </w:r>
          </w:p>
        </w:tc>
        <w:tc>
          <w:tcPr>
            <w:tcW w:w="2517" w:type="dxa"/>
          </w:tcPr>
          <w:p w14:paraId="5216F333" w14:textId="77777777" w:rsidR="008413CE" w:rsidRDefault="008413CE" w:rsidP="008413CE">
            <w:r>
              <w:t xml:space="preserve">SRDAV Dayanand </w:t>
            </w:r>
            <w:proofErr w:type="spellStart"/>
            <w:r>
              <w:t>Vihar</w:t>
            </w:r>
            <w:proofErr w:type="spellEnd"/>
            <w:r>
              <w:t>,</w:t>
            </w:r>
            <w:r w:rsidR="00B45A76">
              <w:t xml:space="preserve"> </w:t>
            </w:r>
            <w:r>
              <w:t>D</w:t>
            </w:r>
            <w:r w:rsidR="00B45A76">
              <w:t>elhi</w:t>
            </w:r>
          </w:p>
        </w:tc>
        <w:tc>
          <w:tcPr>
            <w:tcW w:w="2518" w:type="dxa"/>
          </w:tcPr>
          <w:p w14:paraId="557CCE5B" w14:textId="77777777" w:rsidR="008413CE" w:rsidRDefault="00B45A76" w:rsidP="008413CE">
            <w:r>
              <w:t>2020</w:t>
            </w:r>
          </w:p>
        </w:tc>
        <w:tc>
          <w:tcPr>
            <w:tcW w:w="2518" w:type="dxa"/>
          </w:tcPr>
          <w:p w14:paraId="3005694D" w14:textId="4F468426" w:rsidR="008413CE" w:rsidRDefault="00710640" w:rsidP="00710640">
            <w:r>
              <w:t xml:space="preserve">          </w:t>
            </w:r>
            <w:r w:rsidR="00B45A76">
              <w:t>94.6</w:t>
            </w:r>
          </w:p>
        </w:tc>
      </w:tr>
      <w:tr w:rsidR="008413CE" w14:paraId="4A6D6EE4" w14:textId="77777777" w:rsidTr="008413CE">
        <w:tc>
          <w:tcPr>
            <w:tcW w:w="2517" w:type="dxa"/>
          </w:tcPr>
          <w:p w14:paraId="1C0E1EC5" w14:textId="77777777" w:rsidR="008413CE" w:rsidRDefault="00F31DFB" w:rsidP="008413CE">
            <w:r>
              <w:t>XII</w:t>
            </w:r>
          </w:p>
        </w:tc>
        <w:tc>
          <w:tcPr>
            <w:tcW w:w="2517" w:type="dxa"/>
          </w:tcPr>
          <w:p w14:paraId="64BF36B8" w14:textId="77777777" w:rsidR="008413CE" w:rsidRDefault="00B45A76" w:rsidP="008413CE">
            <w:r>
              <w:t xml:space="preserve">SRDAV Dayanand </w:t>
            </w:r>
            <w:proofErr w:type="spellStart"/>
            <w:r>
              <w:t>Vihar</w:t>
            </w:r>
            <w:proofErr w:type="spellEnd"/>
            <w:r>
              <w:t>, Delhi</w:t>
            </w:r>
          </w:p>
        </w:tc>
        <w:tc>
          <w:tcPr>
            <w:tcW w:w="2518" w:type="dxa"/>
          </w:tcPr>
          <w:p w14:paraId="16A311CE" w14:textId="77777777" w:rsidR="008413CE" w:rsidRDefault="00B45A76" w:rsidP="008413CE">
            <w:r>
              <w:t>2022</w:t>
            </w:r>
          </w:p>
        </w:tc>
        <w:tc>
          <w:tcPr>
            <w:tcW w:w="2518" w:type="dxa"/>
          </w:tcPr>
          <w:p w14:paraId="08EEC0F7" w14:textId="2D8D581C" w:rsidR="008413CE" w:rsidRDefault="00B45A76" w:rsidP="008413CE">
            <w:r>
              <w:t xml:space="preserve">          92.8</w:t>
            </w:r>
          </w:p>
        </w:tc>
      </w:tr>
    </w:tbl>
    <w:p w14:paraId="6343EC47" w14:textId="77777777" w:rsidR="00AC22DF" w:rsidRPr="00B45A76" w:rsidRDefault="00AC22DF" w:rsidP="00B45A76">
      <w:pPr>
        <w:rPr>
          <w:b/>
          <w:bCs/>
          <w:i/>
          <w:iCs/>
          <w:color w:val="D1282E" w:themeColor="text2"/>
        </w:rPr>
      </w:pPr>
    </w:p>
    <w:p w14:paraId="3FCC5CA0" w14:textId="77777777" w:rsidR="00863EBD" w:rsidRDefault="00863EBD">
      <w:pPr>
        <w:pStyle w:val="SectionHeading"/>
      </w:pPr>
      <w:r>
        <w:t>FIELDS Of Interest</w:t>
      </w:r>
    </w:p>
    <w:p w14:paraId="1E0A3121" w14:textId="2348F6E1" w:rsidR="00863EBD" w:rsidRPr="00863EBD" w:rsidRDefault="008C4549" w:rsidP="00863EBD">
      <w:r>
        <w:t xml:space="preserve">Building </w:t>
      </w:r>
      <w:r w:rsidR="000B4079">
        <w:t>applications</w:t>
      </w:r>
      <w:r w:rsidR="001B6BB6">
        <w:t xml:space="preserve">, </w:t>
      </w:r>
      <w:r w:rsidR="00A95419">
        <w:t>AIML</w:t>
      </w:r>
      <w:r w:rsidR="002E06BA">
        <w:t>,</w:t>
      </w:r>
      <w:r w:rsidR="00DC6C2E">
        <w:t xml:space="preserve"> Automotive applications</w:t>
      </w:r>
    </w:p>
    <w:p w14:paraId="080B9203" w14:textId="77777777" w:rsidR="00AC22DF" w:rsidRDefault="00B45A76">
      <w:pPr>
        <w:pStyle w:val="SectionHeading"/>
      </w:pPr>
      <w:r>
        <w:t>PROJECTS</w:t>
      </w:r>
    </w:p>
    <w:p w14:paraId="3EED3A75" w14:textId="77777777" w:rsidR="00B45A76" w:rsidRPr="00B45A76" w:rsidRDefault="00B45A76" w:rsidP="00B45A76">
      <w:r>
        <w:t>Built a security management system using File handling in 12</w:t>
      </w:r>
      <w:r w:rsidRPr="00B45A76">
        <w:rPr>
          <w:vertAlign w:val="superscript"/>
        </w:rPr>
        <w:t>th</w:t>
      </w:r>
      <w:r>
        <w:t xml:space="preserve"> using python and MYSQL.</w:t>
      </w:r>
    </w:p>
    <w:p w14:paraId="2DE86B47" w14:textId="77777777" w:rsidR="00AC22DF" w:rsidRDefault="00AC22DF">
      <w:pPr>
        <w:pStyle w:val="Subsection"/>
        <w:rPr>
          <w:vanish/>
          <w:specVanish/>
        </w:rPr>
      </w:pPr>
    </w:p>
    <w:p w14:paraId="4868554A" w14:textId="77777777" w:rsidR="00AC22DF" w:rsidRDefault="00B45A76">
      <w:pPr>
        <w:pStyle w:val="SectionHeading"/>
      </w:pPr>
      <w:r>
        <w:t>technical Skills</w:t>
      </w:r>
    </w:p>
    <w:p w14:paraId="659CD132" w14:textId="77777777" w:rsidR="00AC22DF" w:rsidRDefault="00B45A76" w:rsidP="00F222A5">
      <w:pPr>
        <w:pStyle w:val="ListParagraph"/>
        <w:ind w:left="432"/>
      </w:pPr>
      <w:r w:rsidRPr="00B45A76">
        <w:rPr>
          <w:b/>
          <w:bCs/>
        </w:rPr>
        <w:t>Language</w:t>
      </w:r>
      <w:r w:rsidR="00F222A5">
        <w:rPr>
          <w:b/>
          <w:bCs/>
        </w:rPr>
        <w:t>s</w:t>
      </w:r>
    </w:p>
    <w:p w14:paraId="4C1258C9" w14:textId="77777777" w:rsidR="00B45A76" w:rsidRDefault="00F222A5">
      <w:pPr>
        <w:pStyle w:val="ListParagraph"/>
        <w:numPr>
          <w:ilvl w:val="0"/>
          <w:numId w:val="4"/>
        </w:numPr>
        <w:ind w:hanging="288"/>
      </w:pPr>
      <w:r>
        <w:t>Python</w:t>
      </w:r>
    </w:p>
    <w:p w14:paraId="76E4E6E4" w14:textId="77777777" w:rsidR="00F222A5" w:rsidRDefault="00F222A5">
      <w:pPr>
        <w:pStyle w:val="ListParagraph"/>
        <w:numPr>
          <w:ilvl w:val="0"/>
          <w:numId w:val="4"/>
        </w:numPr>
        <w:ind w:hanging="288"/>
      </w:pPr>
      <w:r>
        <w:t>HTML</w:t>
      </w:r>
    </w:p>
    <w:p w14:paraId="467AAACB" w14:textId="77777777" w:rsidR="00F222A5" w:rsidRDefault="00F222A5">
      <w:pPr>
        <w:pStyle w:val="ListParagraph"/>
        <w:numPr>
          <w:ilvl w:val="0"/>
          <w:numId w:val="4"/>
        </w:numPr>
        <w:ind w:hanging="288"/>
      </w:pPr>
      <w:r>
        <w:t>(*Learning) C</w:t>
      </w:r>
    </w:p>
    <w:p w14:paraId="6AF71239" w14:textId="77777777" w:rsidR="00F222A5" w:rsidRDefault="00F222A5" w:rsidP="00F222A5">
      <w:pPr>
        <w:pStyle w:val="ListParagraph"/>
        <w:ind w:left="432"/>
        <w:rPr>
          <w:b/>
          <w:bCs/>
        </w:rPr>
      </w:pPr>
      <w:r w:rsidRPr="00F222A5">
        <w:rPr>
          <w:b/>
          <w:bCs/>
        </w:rPr>
        <w:t>Database</w:t>
      </w:r>
    </w:p>
    <w:p w14:paraId="238304CD" w14:textId="77777777" w:rsidR="00863EBD" w:rsidRDefault="00F222A5" w:rsidP="00863EBD">
      <w:pPr>
        <w:pStyle w:val="ListParagraph"/>
        <w:ind w:left="432"/>
      </w:pPr>
      <w:r>
        <w:t>MYSQL</w:t>
      </w:r>
    </w:p>
    <w:p w14:paraId="745BFC1E" w14:textId="77777777" w:rsidR="00F31DFB" w:rsidRDefault="00F31DFB" w:rsidP="00F31DFB">
      <w:pPr>
        <w:pStyle w:val="SectionHeading"/>
      </w:pPr>
      <w:r>
        <w:t>Languages known</w:t>
      </w:r>
    </w:p>
    <w:p w14:paraId="39569AC9" w14:textId="77777777" w:rsidR="00401611" w:rsidRDefault="00F31DFB" w:rsidP="00F31DFB">
      <w:r>
        <w:t>Hindi</w:t>
      </w:r>
    </w:p>
    <w:p w14:paraId="530650B5" w14:textId="2D0F26F7" w:rsidR="00F31DFB" w:rsidRPr="00F31DFB" w:rsidRDefault="00F31DFB" w:rsidP="00F31DFB">
      <w:r>
        <w:t>English</w:t>
      </w:r>
    </w:p>
    <w:p w14:paraId="3452FF54" w14:textId="77777777" w:rsidR="00863EBD" w:rsidRPr="00863EBD" w:rsidRDefault="00863EBD" w:rsidP="00863EBD"/>
    <w:p w14:paraId="6F1A0F9B" w14:textId="77777777" w:rsidR="00863EBD" w:rsidRDefault="00863EBD" w:rsidP="00863EBD"/>
    <w:p w14:paraId="55D5A232" w14:textId="77777777" w:rsidR="00863EBD" w:rsidRDefault="00863EBD" w:rsidP="00863EBD"/>
    <w:p w14:paraId="7FBC3FC9" w14:textId="77777777" w:rsidR="00B45A76" w:rsidRDefault="00B45A76" w:rsidP="00B45A76">
      <w:pPr>
        <w:pStyle w:val="ListParagraph"/>
        <w:ind w:left="432"/>
      </w:pPr>
    </w:p>
    <w:p w14:paraId="73E80A3D" w14:textId="77777777" w:rsidR="00AC22DF" w:rsidRDefault="00AC22DF">
      <w:pPr>
        <w:spacing w:line="276" w:lineRule="auto"/>
      </w:pPr>
    </w:p>
    <w:sectPr w:rsidR="00AC22DF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F5F6" w14:textId="77777777" w:rsidR="002C2E3D" w:rsidRDefault="002C2E3D">
      <w:pPr>
        <w:spacing w:after="0" w:line="240" w:lineRule="auto"/>
      </w:pPr>
      <w:r>
        <w:separator/>
      </w:r>
    </w:p>
  </w:endnote>
  <w:endnote w:type="continuationSeparator" w:id="0">
    <w:p w14:paraId="292F0CF6" w14:textId="77777777" w:rsidR="002C2E3D" w:rsidRDefault="002C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1288" w14:textId="77777777" w:rsidR="00AC22DF" w:rsidRDefault="00C87F38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7EA2C89" wp14:editId="7DBB5C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6C78C57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E07CE6" wp14:editId="1A2441D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A82EA20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FDECF4" wp14:editId="57783A6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CE37DDD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4E97E0D1" w14:textId="77777777" w:rsidR="00AC22DF" w:rsidRDefault="00C87F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65AC08" wp14:editId="6985793C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EA82FD" w14:textId="77777777" w:rsidR="00AC22DF" w:rsidRDefault="00C87F38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A65AC0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7BEA82FD" w14:textId="77777777" w:rsidR="00AC22DF" w:rsidRDefault="00C87F38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DF53" w14:textId="77777777" w:rsidR="002C2E3D" w:rsidRDefault="002C2E3D">
      <w:pPr>
        <w:spacing w:after="0" w:line="240" w:lineRule="auto"/>
      </w:pPr>
      <w:r>
        <w:separator/>
      </w:r>
    </w:p>
  </w:footnote>
  <w:footnote w:type="continuationSeparator" w:id="0">
    <w:p w14:paraId="7D8BC978" w14:textId="77777777" w:rsidR="002C2E3D" w:rsidRDefault="002C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261B" w14:textId="77777777" w:rsidR="00AC22DF" w:rsidRDefault="00C87F38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088D3D4" wp14:editId="5C334E7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45ABCE9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756455C" wp14:editId="03AFA64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D0AA1FF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89B833" wp14:editId="326C32E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A87FC34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35DD9873" w14:textId="77777777" w:rsidR="00AC22DF" w:rsidRDefault="00AC2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5132850"/>
    <w:multiLevelType w:val="hybridMultilevel"/>
    <w:tmpl w:val="8BB40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EED"/>
    <w:multiLevelType w:val="hybridMultilevel"/>
    <w:tmpl w:val="C7883C7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7856">
    <w:abstractNumId w:val="5"/>
  </w:num>
  <w:num w:numId="2" w16cid:durableId="1657147189">
    <w:abstractNumId w:val="3"/>
  </w:num>
  <w:num w:numId="3" w16cid:durableId="1978337800">
    <w:abstractNumId w:val="4"/>
  </w:num>
  <w:num w:numId="4" w16cid:durableId="978073148">
    <w:abstractNumId w:val="0"/>
  </w:num>
  <w:num w:numId="5" w16cid:durableId="1178931858">
    <w:abstractNumId w:val="2"/>
  </w:num>
  <w:num w:numId="6" w16cid:durableId="41393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CE"/>
    <w:rsid w:val="00084485"/>
    <w:rsid w:val="000B4079"/>
    <w:rsid w:val="001B20CD"/>
    <w:rsid w:val="001B6BB6"/>
    <w:rsid w:val="002C2E3D"/>
    <w:rsid w:val="002E06BA"/>
    <w:rsid w:val="003726BA"/>
    <w:rsid w:val="00401611"/>
    <w:rsid w:val="00456EEF"/>
    <w:rsid w:val="00710640"/>
    <w:rsid w:val="008413CE"/>
    <w:rsid w:val="00863EBD"/>
    <w:rsid w:val="008A2097"/>
    <w:rsid w:val="008C4549"/>
    <w:rsid w:val="009731C2"/>
    <w:rsid w:val="00A95419"/>
    <w:rsid w:val="00AB01D1"/>
    <w:rsid w:val="00AC22DF"/>
    <w:rsid w:val="00B45A76"/>
    <w:rsid w:val="00BF1F27"/>
    <w:rsid w:val="00C87F38"/>
    <w:rsid w:val="00CB2AE6"/>
    <w:rsid w:val="00CD5ED2"/>
    <w:rsid w:val="00D50F50"/>
    <w:rsid w:val="00D6089F"/>
    <w:rsid w:val="00DC6C2E"/>
    <w:rsid w:val="00E25C98"/>
    <w:rsid w:val="00F222A5"/>
    <w:rsid w:val="00F31DFB"/>
    <w:rsid w:val="00F64662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333A"/>
  <w15:docId w15:val="{FA412231-8BEA-433D-A1E8-884C2717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TableGrid">
    <w:name w:val="Table Grid"/>
    <w:basedOn w:val="TableNormal"/>
    <w:uiPriority w:val="59"/>
    <w:rsid w:val="0084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9AC0D2A4C546C0BE1EC116F0AB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6B757-D768-47BA-BE26-44ED3FAD005D}"/>
      </w:docPartPr>
      <w:docPartBody>
        <w:p w:rsidR="00A828CF" w:rsidRDefault="00A828CF">
          <w:pPr>
            <w:pStyle w:val="DC9AC0D2A4C546C0BE1EC116F0ABF7E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870AF243704678A2A0BC79A7694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E1866-F5DA-4F41-935F-864669972BDD}"/>
      </w:docPartPr>
      <w:docPartBody>
        <w:p w:rsidR="00A828CF" w:rsidRDefault="00A828CF">
          <w:pPr>
            <w:pStyle w:val="89870AF243704678A2A0BC79A7694F9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E66ABF391D764248A7220CF890EA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89E4-29CC-4EB4-93BE-DC634814C4C2}"/>
      </w:docPartPr>
      <w:docPartBody>
        <w:p w:rsidR="00A828CF" w:rsidRDefault="00A828CF">
          <w:pPr>
            <w:pStyle w:val="E66ABF391D764248A7220CF890EAD2F1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9EA082F2F1974D56AF1CE023466CF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6A296-0905-41B0-8E48-60072688945D}"/>
      </w:docPartPr>
      <w:docPartBody>
        <w:p w:rsidR="00A828CF" w:rsidRDefault="00A828CF">
          <w:pPr>
            <w:pStyle w:val="9EA082F2F1974D56AF1CE023466CF80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B8A6FCB3D19407DA4011B002F5A3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3D5A-B706-4BAA-937C-6298FA271054}"/>
      </w:docPartPr>
      <w:docPartBody>
        <w:p w:rsidR="00A828CF" w:rsidRDefault="00A828CF">
          <w:pPr>
            <w:pStyle w:val="CB8A6FCB3D19407DA4011B002F5A3CF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0653FB8495BA47658955A3393FB0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F2B6-99FF-4571-AA46-F36546A8EC2D}"/>
      </w:docPartPr>
      <w:docPartBody>
        <w:p w:rsidR="00A828CF" w:rsidRDefault="00A828CF">
          <w:pPr>
            <w:pStyle w:val="0653FB8495BA47658955A3393FB0F820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4"/>
    <w:rsid w:val="002842D4"/>
    <w:rsid w:val="008B022E"/>
    <w:rsid w:val="00A8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C9AC0D2A4C546C0BE1EC116F0ABF7E6">
    <w:name w:val="DC9AC0D2A4C546C0BE1EC116F0ABF7E6"/>
  </w:style>
  <w:style w:type="paragraph" w:customStyle="1" w:styleId="89870AF243704678A2A0BC79A7694F9D">
    <w:name w:val="89870AF243704678A2A0BC79A7694F9D"/>
  </w:style>
  <w:style w:type="paragraph" w:customStyle="1" w:styleId="E66ABF391D764248A7220CF890EAD2F1">
    <w:name w:val="E66ABF391D764248A7220CF890EAD2F1"/>
  </w:style>
  <w:style w:type="paragraph" w:customStyle="1" w:styleId="9EA082F2F1974D56AF1CE023466CF806">
    <w:name w:val="9EA082F2F1974D56AF1CE023466CF806"/>
  </w:style>
  <w:style w:type="paragraph" w:customStyle="1" w:styleId="CB8A6FCB3D19407DA4011B002F5A3CFC">
    <w:name w:val="CB8A6FCB3D19407DA4011B002F5A3CFC"/>
  </w:style>
  <w:style w:type="paragraph" w:customStyle="1" w:styleId="0653FB8495BA47658955A3393FB0F820">
    <w:name w:val="0653FB8495BA47658955A3393FB0F82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S-2,B-64,Ramprastha,Ghaziabad</CompanyAddress>
  <CompanyPhone>Mobile no.-8178160750</CompanyPhone>
  <CompanyFax/>
  <CompanyEmail>Anikadaga.31@gmail.com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 Daga</dc:creator>
  <cp:lastModifiedBy>Anika Daga</cp:lastModifiedBy>
  <cp:revision>2</cp:revision>
  <dcterms:created xsi:type="dcterms:W3CDTF">2022-12-03T17:25:00Z</dcterms:created>
  <dcterms:modified xsi:type="dcterms:W3CDTF">2022-12-03T17:25:00Z</dcterms:modified>
</cp:coreProperties>
</file>